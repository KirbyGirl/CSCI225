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EFD5" w14:textId="214BC6AE" w:rsidR="00F9444C" w:rsidRDefault="00A84E51">
      <w:pPr>
        <w:pStyle w:val="NoSpacing"/>
      </w:pPr>
      <w:r>
        <w:t>Cheyenne Kirby</w:t>
      </w:r>
    </w:p>
    <w:p w14:paraId="1D3487E3" w14:textId="617E8946" w:rsidR="00E614DD" w:rsidRDefault="00A84E51">
      <w:pPr>
        <w:pStyle w:val="NoSpacing"/>
      </w:pPr>
      <w:r>
        <w:t>Professor Seeger</w:t>
      </w:r>
    </w:p>
    <w:p w14:paraId="034DCA36" w14:textId="5978591E" w:rsidR="00E614DD" w:rsidRDefault="00A84E51">
      <w:pPr>
        <w:pStyle w:val="NoSpacing"/>
      </w:pPr>
      <w:r>
        <w:t>ENGL 264</w:t>
      </w:r>
    </w:p>
    <w:p w14:paraId="5A533CAD" w14:textId="6CAFA37D" w:rsidR="00E614DD" w:rsidRDefault="00A84E51">
      <w:pPr>
        <w:pStyle w:val="NoSpacing"/>
      </w:pPr>
      <w:r>
        <w:t>11-17-20</w:t>
      </w:r>
    </w:p>
    <w:p w14:paraId="38CCE80C" w14:textId="01CD4A85" w:rsidR="00A84E51" w:rsidRDefault="00133C0C" w:rsidP="00133C0C">
      <w:pPr>
        <w:jc w:val="center"/>
      </w:pPr>
      <w:r>
        <w:t>Reaper</w:t>
      </w:r>
    </w:p>
    <w:p w14:paraId="3BB08A76" w14:textId="299BF7B3" w:rsidR="00133C0C" w:rsidRDefault="00133C0C" w:rsidP="00133C0C">
      <w:r>
        <w:t>Once upon a time, in a kingdom far away…</w:t>
      </w:r>
    </w:p>
    <w:p w14:paraId="5F7A5715" w14:textId="2EC515B0" w:rsidR="00133C0C" w:rsidRDefault="00133C0C" w:rsidP="00133C0C">
      <w:r>
        <w:t>Wait.</w:t>
      </w:r>
    </w:p>
    <w:p w14:paraId="59DDCF63" w14:textId="658F56C5" w:rsidR="00133C0C" w:rsidRDefault="00133C0C" w:rsidP="00133C0C">
      <w:r>
        <w:t>No that’s not it.</w:t>
      </w:r>
    </w:p>
    <w:p w14:paraId="7301F1EE" w14:textId="7A1CF457" w:rsidR="00133C0C" w:rsidRDefault="00133C0C" w:rsidP="00133C0C">
      <w:r>
        <w:t>A long, long time ago, in a galaxy far away…</w:t>
      </w:r>
    </w:p>
    <w:p w14:paraId="43D69921" w14:textId="4D60E2CF" w:rsidR="00133C0C" w:rsidRDefault="00133C0C" w:rsidP="00133C0C">
      <w:r>
        <w:t>Nope, that’s definitely not it either.</w:t>
      </w:r>
    </w:p>
    <w:p w14:paraId="18EA0DA5" w14:textId="183B645D" w:rsidR="00133C0C" w:rsidRDefault="00133C0C" w:rsidP="00133C0C">
      <w:r>
        <w:t>Okay, let’s skip the formalities here, Luke Skywalker is not going to save me from Darth Vader, and prince charming is not coming in to sweep me off my feet; because this isn’t a fairytale and there is no such thing as a happy ending. Because, in the end, the same thing happens to us all</w:t>
      </w:r>
      <w:r w:rsidR="00FC2642">
        <w:t>; w</w:t>
      </w:r>
      <w:r>
        <w:t>e die.</w:t>
      </w:r>
    </w:p>
    <w:p w14:paraId="259A6117" w14:textId="77777777" w:rsidR="00CD649B" w:rsidRDefault="00CD649B" w:rsidP="00133C0C">
      <w:r>
        <w:t>Now, don’t get me wrong, there are plenty of happy beginnings, happy middles galore, I suppose one could even die happy. But what about the people we leave behind? Because unless you made absolutely sure that everyone you ever met hated you – which is nearly impossible to do – there’s bound to be someone out there in the world that will be devasted to lose you.</w:t>
      </w:r>
    </w:p>
    <w:p w14:paraId="3985F2C4" w14:textId="4E9A1188" w:rsidR="00CD649B" w:rsidRDefault="00CD649B" w:rsidP="00133C0C">
      <w:r>
        <w:t>Besides, even if you were able to make sure no one even cared enough to show at your funeral, you probably wouldn’t be dying happy.</w:t>
      </w:r>
    </w:p>
    <w:p w14:paraId="079F6C5F" w14:textId="6F738A5F" w:rsidR="00601BA9" w:rsidRDefault="00601BA9" w:rsidP="00133C0C">
      <w:r>
        <w:t>Now, I’m sure you’re wondering what it is that has turned me into the eternal optimist I am right? The answer is simple: I died.</w:t>
      </w:r>
    </w:p>
    <w:p w14:paraId="3E9056C6" w14:textId="1BD730F9" w:rsidR="00601BA9" w:rsidRDefault="00601BA9" w:rsidP="00133C0C">
      <w:r>
        <w:lastRenderedPageBreak/>
        <w:t>And no, you didn’t read that wrong, I’m dead as a doornail. And now here I am, looking down at my corpse, all dressed up for her saddest party yet.</w:t>
      </w:r>
      <w:r w:rsidR="006E7B39">
        <w:t xml:space="preserve"> I try to run my hand over the flowers placed over me. Hibiscus, my favorite, as my fingers pass through, I close my eyes and try to imagine the way they felt when I was alive. Soft petals so delicate they stick to your fingers a bit and even the slightest amount of rain could make them droop.</w:t>
      </w:r>
    </w:p>
    <w:p w14:paraId="6A7FD58C" w14:textId="33BCB53B" w:rsidR="00902CE7" w:rsidRDefault="003B6F43" w:rsidP="00E035DD">
      <w:r>
        <w:t xml:space="preserve"> My mom is sitting behind me in the </w:t>
      </w:r>
      <w:r w:rsidR="00AF6471">
        <w:t>front</w:t>
      </w:r>
      <w:r>
        <w:t xml:space="preserve"> row, my two sisters huddled</w:t>
      </w:r>
      <w:r w:rsidR="00AF6471">
        <w:t xml:space="preserve"> – sobbing – in her arms, as tears silently streamed from her eyes.</w:t>
      </w:r>
      <w:r w:rsidR="00902CE7">
        <w:t xml:space="preserve"> No one will ever be able to convince me that there is anything even remotely happy about this.</w:t>
      </w:r>
      <w:r w:rsidR="00E035DD">
        <w:t xml:space="preserve"> I sit beside them in the pew and wish, more than anything I could make them feel better. I wished I could hold them and tell them everything was alright and that I was going somewhere better. But, even if I could, I don’t know if that’s true. I’ve been dead maybe a week now and I haven’t been able to get my words to them, I haven’t even been able to do so much as push a penny.</w:t>
      </w:r>
    </w:p>
    <w:p w14:paraId="69816A07" w14:textId="6BE773B1" w:rsidR="00E035DD" w:rsidRDefault="00E035DD" w:rsidP="00E035DD">
      <w:r>
        <w:t>“Some funeral you got here, Jillian.” A deep voice rumbled from behind me and I nearly jumped out of my skin before I turned to get a look at who had spoken.</w:t>
      </w:r>
    </w:p>
    <w:p w14:paraId="294E3A19" w14:textId="6D088E80" w:rsidR="00E035DD" w:rsidRDefault="00E035DD" w:rsidP="00E035DD">
      <w:r>
        <w:t>His eyes were golden in color and shimmered with amusement and something deeper, unfathomable, his hair was a deep brown and wavy, and his smile…his smile alone was the kind that could make any girl melt in mere moments. He was kind of guy that would have had a girl like me tripping over herself in life. But now, there was no time for something like that. All I had for him now were questions and, of course, the first one to tumble out of my mouth was:</w:t>
      </w:r>
    </w:p>
    <w:p w14:paraId="61F53E71" w14:textId="4B048752" w:rsidR="00E035DD" w:rsidRDefault="00E035DD" w:rsidP="00166AB5">
      <w:r>
        <w:t>“You can see me?” He grinned, leaning forward to rest his arms on the back of the bench</w:t>
      </w:r>
      <w:r w:rsidR="00166AB5">
        <w:t xml:space="preserve"> as he nodded. </w:t>
      </w:r>
    </w:p>
    <w:p w14:paraId="07C83BBF" w14:textId="0EF7E4BC" w:rsidR="00BD1150" w:rsidRDefault="00BD1150" w:rsidP="00166AB5">
      <w:r>
        <w:t>“</w:t>
      </w:r>
      <w:r w:rsidR="002F0688">
        <w:t>Of course,</w:t>
      </w:r>
      <w:r>
        <w:t xml:space="preserve"> I can</w:t>
      </w:r>
      <w:r w:rsidR="002F0688">
        <w:t>;</w:t>
      </w:r>
      <w:r>
        <w:t xml:space="preserve"> sorry about the wait,” He replied. “I had…things to do, people</w:t>
      </w:r>
      <w:r w:rsidR="002F0688">
        <w:t xml:space="preserve"> to see to the underworld.”</w:t>
      </w:r>
    </w:p>
    <w:p w14:paraId="570EC7DA" w14:textId="233AB8ED" w:rsidR="00221F7F" w:rsidRDefault="00221F7F" w:rsidP="00166AB5">
      <w:r>
        <w:lastRenderedPageBreak/>
        <w:t xml:space="preserve">“The </w:t>
      </w:r>
      <w:r>
        <w:rPr>
          <w:i/>
          <w:iCs/>
        </w:rPr>
        <w:t>underworld?</w:t>
      </w:r>
      <w:r>
        <w:t xml:space="preserve"> That’s a thing?” His laugh rolled over me like a warm breeze on a summer night and for only a moment, my breath caught in my throat and I forgot just what was happening. “Does that mean you’re Hades or something?”</w:t>
      </w:r>
    </w:p>
    <w:p w14:paraId="1ED514BF" w14:textId="5A239798" w:rsidR="00221F7F" w:rsidRDefault="00221F7F" w:rsidP="00166AB5">
      <w:r>
        <w:t>“That’s one of the names I’ve been called, yes.” A chill hot up my spine as nausea twisted my stomach in an almost painful way.</w:t>
      </w:r>
    </w:p>
    <w:p w14:paraId="227B880C" w14:textId="7AA8071D" w:rsidR="00221F7F" w:rsidRDefault="00221F7F" w:rsidP="00166AB5">
      <w:r>
        <w:t>“Am I going to hell?” I swallowed the lump in my throat and he raised a sharply curved eyebrow, his eyes glittering.</w:t>
      </w:r>
    </w:p>
    <w:p w14:paraId="1B25CC5D" w14:textId="33CD2AD9" w:rsidR="00221F7F" w:rsidRDefault="00221F7F" w:rsidP="00166AB5">
      <w:r>
        <w:t>“Do you want to?” I shook my head and he grinned. “Good, because I was actually hoping you could help me.</w:t>
      </w:r>
    </w:p>
    <w:p w14:paraId="60F1871E" w14:textId="591FF22C" w:rsidR="00221F7F" w:rsidRDefault="00221F7F" w:rsidP="00166AB5">
      <w:r>
        <w:t>“Help you? You’re literally a god, what in the world could you need my help for?” I sputtered.</w:t>
      </w:r>
    </w:p>
    <w:p w14:paraId="085A0817" w14:textId="39D61DE2" w:rsidR="00221F7F" w:rsidRDefault="00221F7F" w:rsidP="00221F7F">
      <w:r>
        <w:t>“As you know, I was late in finding you. I am only one man, albeit a rather powerful one, but with everything lately I’ve been spread thin. I could use a Reaper.” He was staring down at his hands as he spoke, but in the last word he glanced up at me from under his dark lashes.</w:t>
      </w:r>
    </w:p>
    <w:p w14:paraId="66452C8F" w14:textId="593B0E48" w:rsidR="00221F7F" w:rsidRDefault="00221F7F" w:rsidP="00221F7F">
      <w:r>
        <w:t>“You want me to collect souls for you?</w:t>
      </w:r>
      <w:r w:rsidR="00A1758C">
        <w:t>” I shifted in my seat to get a better look at him.</w:t>
      </w:r>
    </w:p>
    <w:p w14:paraId="499FC157" w14:textId="0A560B76" w:rsidR="00A1758C" w:rsidRDefault="00A1758C" w:rsidP="00221F7F">
      <w:r>
        <w:t>“…Among a few…other things.” He muttered almost imperceptibly.</w:t>
      </w:r>
    </w:p>
    <w:p w14:paraId="7A5F2906" w14:textId="5F49C334" w:rsidR="00A1758C" w:rsidRDefault="00A1758C" w:rsidP="00A1758C">
      <w:r>
        <w:t>“</w:t>
      </w:r>
      <w:r>
        <w:rPr>
          <w:i/>
          <w:iCs/>
        </w:rPr>
        <w:t>What</w:t>
      </w:r>
      <w:r>
        <w:t xml:space="preserve"> other things?” Frowning he leaned back, stretching out his legs and running his hands down his thighs as he mulled over what to say next.</w:t>
      </w:r>
    </w:p>
    <w:p w14:paraId="2BD2962E" w14:textId="6B89D328" w:rsidR="00A1758C" w:rsidRDefault="00A1758C" w:rsidP="00A1758C">
      <w:r>
        <w:t xml:space="preserve">“That – that is where this becomes a bit more difficult to explain.” I only met his gaze and waited for him to continue. “Look, I know the thought of finally getting some rest seems to be the best option – “ </w:t>
      </w:r>
    </w:p>
    <w:p w14:paraId="31C374ED" w14:textId="3C4A70D9" w:rsidR="00A1758C" w:rsidRDefault="00A1758C" w:rsidP="00A1758C">
      <w:r>
        <w:t xml:space="preserve">“It doesn’t, actually.” I interjected, the gears turning in my head as I glanced over towards my mother. Memories flooded my brain, her teaching me how to cook breakfast, coming </w:t>
      </w:r>
      <w:r>
        <w:lastRenderedPageBreak/>
        <w:t>home late from work and seeing just how tired she was when she thought I wasn’t looking. The way she would run in and hugs us all as though she had the most energy in the world, even though I knew deep down the toll being a single mother took out on her. I felt my heart squeeze as I thought about how much harder it would be without me there to help anymore. My sisters were still so young, mom and I had tried so hard to keep them from growing up too fast.</w:t>
      </w:r>
      <w:r w:rsidR="008254FB">
        <w:t xml:space="preserve"> I looked back towards Hades.</w:t>
      </w:r>
    </w:p>
    <w:p w14:paraId="0ED80A2E" w14:textId="3F0478BB" w:rsidR="008254FB" w:rsidRDefault="008254FB" w:rsidP="00A1758C">
      <w:r>
        <w:t>“If I take this job, there are a few conditions I’d like to ask of you.”</w:t>
      </w:r>
    </w:p>
    <w:p w14:paraId="29987168" w14:textId="5CC27905" w:rsidR="008254FB" w:rsidRDefault="008254FB" w:rsidP="00A1758C">
      <w:r>
        <w:t>“And what might those be?” He asked.</w:t>
      </w:r>
    </w:p>
    <w:p w14:paraId="2BA98EBB" w14:textId="035BB44C" w:rsidR="008254FB" w:rsidRDefault="008254FB" w:rsidP="00A1758C">
      <w:r>
        <w:t>“The first is that I can check in on my family from time to time, make sure they’re okay. My mom, badass that she is, is only human and I’m sure my funeral wasn’t cheap.”</w:t>
      </w:r>
    </w:p>
    <w:p w14:paraId="702086FF" w14:textId="3FC79B5B" w:rsidR="008254FB" w:rsidRDefault="008254FB" w:rsidP="00A1758C">
      <w:r>
        <w:t>“That is fair, and your other request?”</w:t>
      </w:r>
    </w:p>
    <w:p w14:paraId="679FBFE8" w14:textId="7738F27A" w:rsidR="008254FB" w:rsidRDefault="008254FB" w:rsidP="00A1758C">
      <w:r>
        <w:t>“I want you to help me find my killer.” I stated plainly.</w:t>
      </w:r>
    </w:p>
    <w:p w14:paraId="5EBB1B5E" w14:textId="3D372FE8" w:rsidR="008254FB" w:rsidRDefault="008254FB" w:rsidP="00A1758C">
      <w:r>
        <w:t>“That can be done.” He said after a moment of quiet.</w:t>
      </w:r>
    </w:p>
    <w:p w14:paraId="093599E5" w14:textId="1EA86632" w:rsidR="008254FB" w:rsidRDefault="008254FB" w:rsidP="00A1758C">
      <w:r>
        <w:t>“Then we have a deal.” The finality of my tone surprising even me.</w:t>
      </w:r>
    </w:p>
    <w:p w14:paraId="3D6541BD" w14:textId="4800BD8E" w:rsidR="008254FB" w:rsidRDefault="008254FB" w:rsidP="00A1758C">
      <w:r>
        <w:t>And that is the story of how I became the Grim Reaper.</w:t>
      </w:r>
    </w:p>
    <w:p w14:paraId="3756FB28" w14:textId="77777777" w:rsidR="008254FB" w:rsidRPr="00A1758C" w:rsidRDefault="008254FB" w:rsidP="00A1758C"/>
    <w:sectPr w:rsidR="008254FB" w:rsidRPr="00A1758C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20695" w14:textId="77777777" w:rsidR="001078B6" w:rsidRDefault="001078B6">
      <w:pPr>
        <w:spacing w:line="240" w:lineRule="auto"/>
      </w:pPr>
      <w:r>
        <w:separator/>
      </w:r>
    </w:p>
  </w:endnote>
  <w:endnote w:type="continuationSeparator" w:id="0">
    <w:p w14:paraId="75FB83FB" w14:textId="77777777" w:rsidR="001078B6" w:rsidRDefault="00107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182CA" w14:textId="77777777" w:rsidR="001078B6" w:rsidRDefault="001078B6">
      <w:pPr>
        <w:spacing w:line="240" w:lineRule="auto"/>
      </w:pPr>
      <w:r>
        <w:separator/>
      </w:r>
    </w:p>
  </w:footnote>
  <w:footnote w:type="continuationSeparator" w:id="0">
    <w:p w14:paraId="7EDB5723" w14:textId="77777777" w:rsidR="001078B6" w:rsidRDefault="001078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2D388" w14:textId="3F9EBE6B" w:rsidR="00970C21" w:rsidRDefault="00970C21">
    <w:pPr>
      <w:pStyle w:val="Header"/>
    </w:pPr>
    <w:r>
      <w:t xml:space="preserve">Kirby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F4C0F" w14:textId="3BD9D54F" w:rsidR="00970C21" w:rsidRDefault="00970C21">
    <w:pPr>
      <w:pStyle w:val="Header"/>
    </w:pPr>
    <w:r>
      <w:t xml:space="preserve">Kirby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51"/>
    <w:rsid w:val="00040CBB"/>
    <w:rsid w:val="000B78C8"/>
    <w:rsid w:val="001078B6"/>
    <w:rsid w:val="00133C0C"/>
    <w:rsid w:val="001463B2"/>
    <w:rsid w:val="00166AB5"/>
    <w:rsid w:val="001F62C0"/>
    <w:rsid w:val="00221F7F"/>
    <w:rsid w:val="00245E02"/>
    <w:rsid w:val="002F0688"/>
    <w:rsid w:val="00353B66"/>
    <w:rsid w:val="003B6F43"/>
    <w:rsid w:val="004A2675"/>
    <w:rsid w:val="004F7139"/>
    <w:rsid w:val="00601BA9"/>
    <w:rsid w:val="00691EC1"/>
    <w:rsid w:val="006E7B39"/>
    <w:rsid w:val="007C53FB"/>
    <w:rsid w:val="008254FB"/>
    <w:rsid w:val="008B7D18"/>
    <w:rsid w:val="008F1F97"/>
    <w:rsid w:val="008F4052"/>
    <w:rsid w:val="00902CE7"/>
    <w:rsid w:val="00970C21"/>
    <w:rsid w:val="009D4EB3"/>
    <w:rsid w:val="00A1758C"/>
    <w:rsid w:val="00A84E51"/>
    <w:rsid w:val="00AF6471"/>
    <w:rsid w:val="00B13D1B"/>
    <w:rsid w:val="00B46D9B"/>
    <w:rsid w:val="00B818DF"/>
    <w:rsid w:val="00BD1150"/>
    <w:rsid w:val="00CD649B"/>
    <w:rsid w:val="00D52117"/>
    <w:rsid w:val="00DB0D39"/>
    <w:rsid w:val="00E035DD"/>
    <w:rsid w:val="00E14005"/>
    <w:rsid w:val="00E614DD"/>
    <w:rsid w:val="00F9444C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AF3E"/>
  <w15:chartTrackingRefBased/>
  <w15:docId w15:val="{1482D5F5-74BA-4DF9-9D1A-6783C150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ye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11117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Kirby</dc:creator>
  <cp:keywords/>
  <dc:description/>
  <cp:lastModifiedBy>Cheyenne Kirby</cp:lastModifiedBy>
  <cp:revision>1</cp:revision>
  <dcterms:created xsi:type="dcterms:W3CDTF">2020-11-17T20:15:00Z</dcterms:created>
  <dcterms:modified xsi:type="dcterms:W3CDTF">2020-11-26T20:00:00Z</dcterms:modified>
  <cp:version/>
</cp:coreProperties>
</file>